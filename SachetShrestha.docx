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30185" w:rsidP="00913946">
            <w:pPr>
              <w:pStyle w:val="Title"/>
            </w:pPr>
            <w:r w:rsidRPr="00772B10">
              <w:rPr>
                <w:b/>
                <w:bCs/>
                <w:color w:val="262626" w:themeColor="text1" w:themeTint="D9"/>
              </w:rPr>
              <w:t>sachet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shrestha</w:t>
            </w:r>
          </w:p>
          <w:p w:rsidR="00692703" w:rsidRPr="00CF1A49" w:rsidRDefault="00030185" w:rsidP="00913946">
            <w:pPr>
              <w:pStyle w:val="ContactInfo"/>
              <w:contextualSpacing w:val="0"/>
            </w:pPr>
            <w:r>
              <w:t>Chhorepatan-17, Pokhara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7585EFDBB6E4E01BD2A77B4469D9FE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+977-9817164166</w:t>
            </w:r>
            <w:r w:rsidR="00772B10">
              <w:t>, +977-9864430527</w:t>
            </w:r>
          </w:p>
          <w:p w:rsidR="00692703" w:rsidRPr="00CF1A49" w:rsidRDefault="00772B10" w:rsidP="00913946">
            <w:pPr>
              <w:pStyle w:val="ContactInfoEmphasis"/>
              <w:contextualSpacing w:val="0"/>
            </w:pPr>
            <w:r>
              <w:t>r</w:t>
            </w:r>
            <w:r w:rsidR="00030185">
              <w:t>evenger.stha@gmail.com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A4CB2A2B9EE4726B77D943CDB14EC9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30185" w:rsidRPr="00030185">
              <w:t>https://www.linkedin.com/in/sachet-shrestha-072772b5/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8A412E965544AA7BB168E5260AF5BA4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6156B4" w:rsidRPr="006156B4">
              <w:t>https://twitter.com/sachet143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6479DF" w:rsidP="0081771A">
            <w:pPr>
              <w:contextualSpacing w:val="0"/>
            </w:pPr>
            <w:r>
              <w:t>I have worked as WordPress</w:t>
            </w:r>
            <w:r w:rsidR="002A4387">
              <w:t xml:space="preserve"> Developer and as a Computer Science teacher. I have also </w:t>
            </w:r>
            <w:r w:rsidR="0081771A">
              <w:t>participated</w:t>
            </w:r>
            <w:r w:rsidR="002A4387">
              <w:t xml:space="preserve"> many types of training.</w:t>
            </w:r>
          </w:p>
        </w:tc>
      </w:tr>
    </w:tbl>
    <w:p w:rsidR="004E01EB" w:rsidRPr="00CF1A49" w:rsidRDefault="009F191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CC80FF081E44EB287BC6DB8E223AB78"/>
          </w:placeholder>
          <w:temporary/>
          <w:showingPlcHdr/>
          <w15:appearance w15:val="hidden"/>
        </w:sdtPr>
        <w:sdtContent>
          <w:bookmarkStart w:id="0" w:name="_GoBack"/>
          <w:r w:rsidR="004E01EB" w:rsidRPr="00CF1A49">
            <w:t>Experience</w:t>
          </w:r>
          <w:bookmarkEnd w:id="0"/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2A4387" w:rsidRPr="00CF1A49" w:rsidRDefault="002A4387" w:rsidP="002A4387">
            <w:pPr>
              <w:pStyle w:val="Heading2"/>
              <w:contextualSpacing w:val="0"/>
              <w:outlineLvl w:val="1"/>
            </w:pPr>
            <w:r>
              <w:t>Computer Science teacher</w:t>
            </w:r>
            <w:r w:rsidRPr="00CF1A49">
              <w:t xml:space="preserve">, </w:t>
            </w:r>
            <w:r>
              <w:rPr>
                <w:rStyle w:val="SubtleReference"/>
              </w:rPr>
              <w:t>GOlden Future boarding School.</w:t>
            </w:r>
          </w:p>
          <w:p w:rsidR="002A4387" w:rsidRDefault="002A4387" w:rsidP="002A4387">
            <w:r>
              <w:t>I have worked as a computer science teacher in a reputed school of Pokhara.</w:t>
            </w:r>
          </w:p>
          <w:p w:rsidR="002A4387" w:rsidRDefault="002A4387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6156B4" w:rsidP="001D0BF1">
            <w:pPr>
              <w:pStyle w:val="Heading2"/>
              <w:contextualSpacing w:val="0"/>
              <w:outlineLvl w:val="1"/>
            </w:pPr>
            <w:r>
              <w:t>intern as Wordpress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Mandala it solutions pvt. ltd.</w:t>
            </w:r>
          </w:p>
          <w:p w:rsidR="001E3120" w:rsidRPr="00CF1A49" w:rsidRDefault="000C4207" w:rsidP="001D0BF1">
            <w:pPr>
              <w:contextualSpacing w:val="0"/>
            </w:pPr>
            <w:r>
              <w:t xml:space="preserve">I </w:t>
            </w:r>
            <w:r w:rsidR="002A4387">
              <w:t xml:space="preserve">have </w:t>
            </w:r>
            <w:r>
              <w:t>work</w:t>
            </w:r>
            <w:r w:rsidR="002A4387">
              <w:t>ed</w:t>
            </w:r>
            <w:r>
              <w:t xml:space="preserve"> as an intern</w:t>
            </w:r>
            <w:r w:rsidR="002A4387">
              <w:t xml:space="preserve"> for some few months as an WordP</w:t>
            </w:r>
            <w:r>
              <w:t>ress Developer in Mandala IT Solutions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C4207" w:rsidP="00F61DF9">
            <w:pPr>
              <w:pStyle w:val="Heading2"/>
              <w:contextualSpacing w:val="0"/>
              <w:outlineLvl w:val="1"/>
            </w:pPr>
            <w:r>
              <w:t>wordpress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Mandala it solutions pvt. ltd.</w:t>
            </w:r>
          </w:p>
          <w:p w:rsidR="00F61DF9" w:rsidRDefault="000C4207" w:rsidP="00F61DF9">
            <w:r>
              <w:t>After finishing my intern I joined the same company as a WordPress Developer working on few sites.</w:t>
            </w:r>
          </w:p>
        </w:tc>
      </w:tr>
    </w:tbl>
    <w:sdt>
      <w:sdtPr>
        <w:alias w:val="Education:"/>
        <w:tag w:val="Education:"/>
        <w:id w:val="-1908763273"/>
        <w:placeholder>
          <w:docPart w:val="9B3B06E553D14A3DB19F0D7DE82B5D2B"/>
        </w:placeholder>
        <w:temporary/>
        <w:showingPlcHdr/>
        <w15:appearance w15:val="hidden"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C4207" w:rsidP="001D0BF1">
            <w:pPr>
              <w:pStyle w:val="Heading2"/>
              <w:contextualSpacing w:val="0"/>
              <w:outlineLvl w:val="1"/>
            </w:pPr>
            <w:r>
              <w:t>bachelor in Electronics and communication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pokhara engineering college</w:t>
            </w:r>
          </w:p>
          <w:p w:rsidR="007538DC" w:rsidRPr="00CF1A49" w:rsidRDefault="00F963D0" w:rsidP="007538DC">
            <w:pPr>
              <w:contextualSpacing w:val="0"/>
            </w:pPr>
            <w:r>
              <w:t>I am currently studying Electronics and Communication in Pokhara Engineering College.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C4207" w:rsidP="00F61DF9">
            <w:pPr>
              <w:pStyle w:val="Heading3"/>
              <w:contextualSpacing w:val="0"/>
              <w:outlineLvl w:val="2"/>
            </w:pPr>
            <w:r>
              <w:t>2014</w:t>
            </w:r>
          </w:p>
          <w:p w:rsidR="00F61DF9" w:rsidRPr="00CF1A49" w:rsidRDefault="000C4207" w:rsidP="00F61DF9">
            <w:pPr>
              <w:pStyle w:val="Heading2"/>
              <w:contextualSpacing w:val="0"/>
              <w:outlineLvl w:val="1"/>
            </w:pPr>
            <w:r>
              <w:t>+2 Science</w:t>
            </w:r>
            <w:r w:rsidR="00F61DF9"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shree chhorepatan higher secondary school</w:t>
            </w:r>
          </w:p>
          <w:p w:rsidR="00F61DF9" w:rsidRDefault="000C4207" w:rsidP="00F61DF9">
            <w:r>
              <w:t>I did my +2</w:t>
            </w:r>
            <w:r w:rsidR="009F4D56">
              <w:t xml:space="preserve"> in Science stream</w:t>
            </w:r>
            <w:r>
              <w:t xml:space="preserve"> from Shree </w:t>
            </w:r>
            <w:proofErr w:type="spellStart"/>
            <w:r>
              <w:t>Chhorepatan</w:t>
            </w:r>
            <w:proofErr w:type="spellEnd"/>
            <w:r>
              <w:t xml:space="preserve"> Higher Secondary School with a percentage of 6</w:t>
            </w:r>
            <w:r w:rsidR="009F4D56">
              <w:t>0.4 as an aggregate in 11 and 12.</w:t>
            </w:r>
          </w:p>
          <w:p w:rsidR="000C4207" w:rsidRDefault="000C4207" w:rsidP="00F61DF9"/>
          <w:p w:rsidR="000C4207" w:rsidRPr="00CF1A49" w:rsidRDefault="000C4207" w:rsidP="000C4207">
            <w:pPr>
              <w:pStyle w:val="Heading3"/>
              <w:contextualSpacing w:val="0"/>
              <w:outlineLvl w:val="2"/>
            </w:pPr>
            <w:r>
              <w:t>2012</w:t>
            </w:r>
          </w:p>
          <w:p w:rsidR="000C4207" w:rsidRPr="00CF1A49" w:rsidRDefault="000C4207" w:rsidP="000C4207">
            <w:pPr>
              <w:pStyle w:val="Heading2"/>
              <w:contextualSpacing w:val="0"/>
              <w:outlineLvl w:val="1"/>
            </w:pPr>
            <w:r>
              <w:t>SLC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Prativa higher secondary school</w:t>
            </w:r>
          </w:p>
          <w:p w:rsidR="000C4207" w:rsidRDefault="009F4D56" w:rsidP="000C4207">
            <w:r>
              <w:t xml:space="preserve">I passed my SLC from </w:t>
            </w:r>
            <w:proofErr w:type="spellStart"/>
            <w:r>
              <w:t>Prativa</w:t>
            </w:r>
            <w:proofErr w:type="spellEnd"/>
            <w:r>
              <w:t xml:space="preserve"> Higher Secondary School with a percentage of 75.75%.</w:t>
            </w:r>
          </w:p>
        </w:tc>
      </w:tr>
    </w:tbl>
    <w:sdt>
      <w:sdtPr>
        <w:alias w:val="Skills:"/>
        <w:tag w:val="Skills:"/>
        <w:id w:val="-1392877668"/>
        <w:placeholder>
          <w:docPart w:val="9216780C5A1E486C843B1B64EE168405"/>
        </w:placeholder>
        <w:temporary/>
        <w:showingPlcHdr/>
        <w15:appearance w15:val="hidden"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9F4D56" w:rsidP="006E1507">
            <w:pPr>
              <w:pStyle w:val="ListBullet"/>
              <w:contextualSpacing w:val="0"/>
            </w:pPr>
            <w:r>
              <w:t xml:space="preserve">I have done a course in full web design and development from </w:t>
            </w:r>
            <w:proofErr w:type="spellStart"/>
            <w:r>
              <w:t>Goreto</w:t>
            </w:r>
            <w:proofErr w:type="spellEnd"/>
            <w:r>
              <w:t xml:space="preserve"> Software</w:t>
            </w:r>
          </w:p>
          <w:p w:rsidR="001F4E6D" w:rsidRDefault="009F4D56" w:rsidP="009F4D56">
            <w:pPr>
              <w:pStyle w:val="ListBullet"/>
              <w:contextualSpacing w:val="0"/>
            </w:pPr>
            <w:r>
              <w:t>Basic Knowledge on HTML/CSS and JS</w:t>
            </w:r>
          </w:p>
          <w:p w:rsidR="00F963D0" w:rsidRPr="006E1507" w:rsidRDefault="00F963D0" w:rsidP="009F4D56">
            <w:pPr>
              <w:pStyle w:val="ListBullet"/>
              <w:contextualSpacing w:val="0"/>
            </w:pPr>
            <w:r>
              <w:t>Hardware and Networking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9F4D56" w:rsidP="006E1507">
            <w:pPr>
              <w:pStyle w:val="ListBullet"/>
              <w:contextualSpacing w:val="0"/>
            </w:pPr>
            <w:r>
              <w:t>Basics in MS Word, MS Excel and MS PowerPoint</w:t>
            </w:r>
          </w:p>
          <w:p w:rsidR="001E3120" w:rsidRDefault="009F4D56" w:rsidP="009F4D56">
            <w:pPr>
              <w:pStyle w:val="ListBullet"/>
              <w:contextualSpacing w:val="0"/>
            </w:pPr>
            <w:r>
              <w:t>Knowledge on Arduino</w:t>
            </w:r>
          </w:p>
          <w:p w:rsidR="00F963D0" w:rsidRPr="006E1507" w:rsidRDefault="00F963D0" w:rsidP="00F963D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B0B2CD48EE8547D7AA7AC6B25F4ECC3B"/>
        </w:placeholder>
        <w:temporary/>
        <w:showingPlcHdr/>
        <w15:appearance w15:val="hidden"/>
      </w:sdtPr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9F4D56" w:rsidP="006E1507">
      <w:r>
        <w:t>Beside my little experience and skills I am an active member of WordPress Pokhara Team and have help in</w:t>
      </w:r>
      <w:r w:rsidR="0081771A">
        <w:t xml:space="preserve"> organizing various meetups in P</w:t>
      </w:r>
      <w:r>
        <w:t xml:space="preserve">okhara. Also </w:t>
      </w:r>
      <w:r w:rsidR="00F963D0">
        <w:t xml:space="preserve">I have been part of organizing team in </w:t>
      </w:r>
      <w:proofErr w:type="spellStart"/>
      <w:r>
        <w:t>WordCamp</w:t>
      </w:r>
      <w:proofErr w:type="spellEnd"/>
      <w:r>
        <w:t xml:space="preserve"> Pokhara 2018</w:t>
      </w:r>
      <w:r w:rsidR="00F963D0">
        <w:t xml:space="preserve"> and </w:t>
      </w:r>
      <w:proofErr w:type="spellStart"/>
      <w:r w:rsidR="00F963D0">
        <w:t>WordCamp</w:t>
      </w:r>
      <w:proofErr w:type="spellEnd"/>
      <w:r w:rsidR="00F963D0">
        <w:t xml:space="preserve"> 2019</w:t>
      </w:r>
      <w:r>
        <w:t>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888" w:rsidRDefault="009B5888" w:rsidP="0068194B">
      <w:r>
        <w:separator/>
      </w:r>
    </w:p>
    <w:p w:rsidR="009B5888" w:rsidRDefault="009B5888"/>
    <w:p w:rsidR="009B5888" w:rsidRDefault="009B5888"/>
  </w:endnote>
  <w:endnote w:type="continuationSeparator" w:id="0">
    <w:p w:rsidR="009B5888" w:rsidRDefault="009B5888" w:rsidP="0068194B">
      <w:r>
        <w:continuationSeparator/>
      </w:r>
    </w:p>
    <w:p w:rsidR="009B5888" w:rsidRDefault="009B5888"/>
    <w:p w:rsidR="009B5888" w:rsidRDefault="009B5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7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888" w:rsidRDefault="009B5888" w:rsidP="0068194B">
      <w:r>
        <w:separator/>
      </w:r>
    </w:p>
    <w:p w:rsidR="009B5888" w:rsidRDefault="009B5888"/>
    <w:p w:rsidR="009B5888" w:rsidRDefault="009B5888"/>
  </w:footnote>
  <w:footnote w:type="continuationSeparator" w:id="0">
    <w:p w:rsidR="009B5888" w:rsidRDefault="009B5888" w:rsidP="0068194B">
      <w:r>
        <w:continuationSeparator/>
      </w:r>
    </w:p>
    <w:p w:rsidR="009B5888" w:rsidRDefault="009B5888"/>
    <w:p w:rsidR="009B5888" w:rsidRDefault="009B58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bidi="ne-N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DFF87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85"/>
    <w:rsid w:val="000001EF"/>
    <w:rsid w:val="00007322"/>
    <w:rsid w:val="00007728"/>
    <w:rsid w:val="00024584"/>
    <w:rsid w:val="00024730"/>
    <w:rsid w:val="00030185"/>
    <w:rsid w:val="00055E95"/>
    <w:rsid w:val="0007021F"/>
    <w:rsid w:val="000B2BA5"/>
    <w:rsid w:val="000C4207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4387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E8B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56B4"/>
    <w:rsid w:val="0062312F"/>
    <w:rsid w:val="00625F2C"/>
    <w:rsid w:val="006479DF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2B10"/>
    <w:rsid w:val="0079206B"/>
    <w:rsid w:val="00796076"/>
    <w:rsid w:val="007C0566"/>
    <w:rsid w:val="007C606B"/>
    <w:rsid w:val="007E6A61"/>
    <w:rsid w:val="00801140"/>
    <w:rsid w:val="00803404"/>
    <w:rsid w:val="0081771A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888"/>
    <w:rsid w:val="009C4DFC"/>
    <w:rsid w:val="009D44F8"/>
    <w:rsid w:val="009E3160"/>
    <w:rsid w:val="009F1918"/>
    <w:rsid w:val="009F220C"/>
    <w:rsid w:val="009F3B05"/>
    <w:rsid w:val="009F4931"/>
    <w:rsid w:val="009F4D5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963D0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E3878"/>
  <w15:chartTrackingRefBased/>
  <w15:docId w15:val="{2F0912FE-375F-4921-BCC6-280915AD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585EFDBB6E4E01BD2A77B4469D9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B5CE-962B-4662-ACB9-E59706EF2961}"/>
      </w:docPartPr>
      <w:docPartBody>
        <w:p w:rsidR="00CF0088" w:rsidRDefault="008D1032">
          <w:pPr>
            <w:pStyle w:val="E7585EFDBB6E4E01BD2A77B4469D9FEE"/>
          </w:pPr>
          <w:r w:rsidRPr="00CF1A49">
            <w:t>·</w:t>
          </w:r>
        </w:p>
      </w:docPartBody>
    </w:docPart>
    <w:docPart>
      <w:docPartPr>
        <w:name w:val="DA4CB2A2B9EE4726B77D943CDB14E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465AC-701C-44DE-844B-9E877DB55C1F}"/>
      </w:docPartPr>
      <w:docPartBody>
        <w:p w:rsidR="00CF0088" w:rsidRDefault="008D1032">
          <w:pPr>
            <w:pStyle w:val="DA4CB2A2B9EE4726B77D943CDB14EC9B"/>
          </w:pPr>
          <w:r w:rsidRPr="00CF1A49">
            <w:t>·</w:t>
          </w:r>
        </w:p>
      </w:docPartBody>
    </w:docPart>
    <w:docPart>
      <w:docPartPr>
        <w:name w:val="28A412E965544AA7BB168E5260AF5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CDCD4-4740-476D-952D-3D9707CA2C09}"/>
      </w:docPartPr>
      <w:docPartBody>
        <w:p w:rsidR="00CF0088" w:rsidRDefault="008D1032">
          <w:pPr>
            <w:pStyle w:val="28A412E965544AA7BB168E5260AF5BA4"/>
          </w:pPr>
          <w:r w:rsidRPr="00CF1A49">
            <w:t>·</w:t>
          </w:r>
        </w:p>
      </w:docPartBody>
    </w:docPart>
    <w:docPart>
      <w:docPartPr>
        <w:name w:val="CCC80FF081E44EB287BC6DB8E223A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9CC2C-F903-4464-AD5D-AAAF26788F2A}"/>
      </w:docPartPr>
      <w:docPartBody>
        <w:p w:rsidR="00CF0088" w:rsidRDefault="008D1032">
          <w:pPr>
            <w:pStyle w:val="CCC80FF081E44EB287BC6DB8E223AB78"/>
          </w:pPr>
          <w:r w:rsidRPr="00CF1A49">
            <w:t>Experience</w:t>
          </w:r>
        </w:p>
      </w:docPartBody>
    </w:docPart>
    <w:docPart>
      <w:docPartPr>
        <w:name w:val="9B3B06E553D14A3DB19F0D7DE82B5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89114-1102-4E75-B412-A62D9F1A824C}"/>
      </w:docPartPr>
      <w:docPartBody>
        <w:p w:rsidR="00CF0088" w:rsidRDefault="008D1032">
          <w:pPr>
            <w:pStyle w:val="9B3B06E553D14A3DB19F0D7DE82B5D2B"/>
          </w:pPr>
          <w:r w:rsidRPr="00CF1A49">
            <w:t>Education</w:t>
          </w:r>
        </w:p>
      </w:docPartBody>
    </w:docPart>
    <w:docPart>
      <w:docPartPr>
        <w:name w:val="9216780C5A1E486C843B1B64EE168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F5AF9-7A60-4ED3-93A7-FBE7D7E10E01}"/>
      </w:docPartPr>
      <w:docPartBody>
        <w:p w:rsidR="00CF0088" w:rsidRDefault="008D1032">
          <w:pPr>
            <w:pStyle w:val="9216780C5A1E486C843B1B64EE168405"/>
          </w:pPr>
          <w:r w:rsidRPr="00CF1A49">
            <w:t>Skills</w:t>
          </w:r>
        </w:p>
      </w:docPartBody>
    </w:docPart>
    <w:docPart>
      <w:docPartPr>
        <w:name w:val="B0B2CD48EE8547D7AA7AC6B25F4E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56BC-76AE-49E8-B20A-4C650A9184F4}"/>
      </w:docPartPr>
      <w:docPartBody>
        <w:p w:rsidR="00CF0088" w:rsidRDefault="008D1032">
          <w:pPr>
            <w:pStyle w:val="B0B2CD48EE8547D7AA7AC6B25F4ECC3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E0"/>
    <w:rsid w:val="003F63E0"/>
    <w:rsid w:val="008D1032"/>
    <w:rsid w:val="00C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15CC4F9384B3CB149847F2B6B84B1">
    <w:name w:val="BB115CC4F9384B3CB149847F2B6B84B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60ABD90541A453DAB0B64A82AF2FED7">
    <w:name w:val="560ABD90541A453DAB0B64A82AF2FED7"/>
  </w:style>
  <w:style w:type="paragraph" w:customStyle="1" w:styleId="A9D02C9509EA4416A9F17B881756CEE0">
    <w:name w:val="A9D02C9509EA4416A9F17B881756CEE0"/>
  </w:style>
  <w:style w:type="paragraph" w:customStyle="1" w:styleId="E7585EFDBB6E4E01BD2A77B4469D9FEE">
    <w:name w:val="E7585EFDBB6E4E01BD2A77B4469D9FEE"/>
  </w:style>
  <w:style w:type="paragraph" w:customStyle="1" w:styleId="7F2B4018182443DB9B53D3752EA64875">
    <w:name w:val="7F2B4018182443DB9B53D3752EA64875"/>
  </w:style>
  <w:style w:type="paragraph" w:customStyle="1" w:styleId="919647F6AECF4EBD8945ADA6C618548B">
    <w:name w:val="919647F6AECF4EBD8945ADA6C618548B"/>
  </w:style>
  <w:style w:type="paragraph" w:customStyle="1" w:styleId="DA4CB2A2B9EE4726B77D943CDB14EC9B">
    <w:name w:val="DA4CB2A2B9EE4726B77D943CDB14EC9B"/>
  </w:style>
  <w:style w:type="paragraph" w:customStyle="1" w:styleId="C420A90392AD40769855BA068AFDCA6B">
    <w:name w:val="C420A90392AD40769855BA068AFDCA6B"/>
  </w:style>
  <w:style w:type="paragraph" w:customStyle="1" w:styleId="28A412E965544AA7BB168E5260AF5BA4">
    <w:name w:val="28A412E965544AA7BB168E5260AF5BA4"/>
  </w:style>
  <w:style w:type="paragraph" w:customStyle="1" w:styleId="01362D89982A433EB50E78ACA908C03A">
    <w:name w:val="01362D89982A433EB50E78ACA908C03A"/>
  </w:style>
  <w:style w:type="paragraph" w:customStyle="1" w:styleId="34369D5E70C84E37B68332BE80443215">
    <w:name w:val="34369D5E70C84E37B68332BE80443215"/>
  </w:style>
  <w:style w:type="paragraph" w:customStyle="1" w:styleId="CCC80FF081E44EB287BC6DB8E223AB78">
    <w:name w:val="CCC80FF081E44EB287BC6DB8E223AB78"/>
  </w:style>
  <w:style w:type="paragraph" w:customStyle="1" w:styleId="3C6F09A71E074C189142B1BE73F03CA3">
    <w:name w:val="3C6F09A71E074C189142B1BE73F03CA3"/>
  </w:style>
  <w:style w:type="paragraph" w:customStyle="1" w:styleId="20117827392F4D159C4B11C3878CDD7D">
    <w:name w:val="20117827392F4D159C4B11C3878CDD7D"/>
  </w:style>
  <w:style w:type="paragraph" w:customStyle="1" w:styleId="A45AFD04F5624623AF674C301CA0C8F0">
    <w:name w:val="A45AFD04F5624623AF674C301CA0C8F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AF0A8B1C8744A09ACE4C7347AF2F5DF">
    <w:name w:val="EAF0A8B1C8744A09ACE4C7347AF2F5DF"/>
  </w:style>
  <w:style w:type="paragraph" w:customStyle="1" w:styleId="7D3E393B1FC94AAB8B230DC8365CCF70">
    <w:name w:val="7D3E393B1FC94AAB8B230DC8365CCF70"/>
  </w:style>
  <w:style w:type="paragraph" w:customStyle="1" w:styleId="254A72D5E7224531A211549AB0CD6019">
    <w:name w:val="254A72D5E7224531A211549AB0CD6019"/>
  </w:style>
  <w:style w:type="paragraph" w:customStyle="1" w:styleId="141DC988645F4E82979A3966FE0CBDFD">
    <w:name w:val="141DC988645F4E82979A3966FE0CBDFD"/>
  </w:style>
  <w:style w:type="paragraph" w:customStyle="1" w:styleId="1BB31957B1F94A74B438D14C7E03F66A">
    <w:name w:val="1BB31957B1F94A74B438D14C7E03F66A"/>
  </w:style>
  <w:style w:type="paragraph" w:customStyle="1" w:styleId="1BD48D94C5124BF6B471BF93DDBAF698">
    <w:name w:val="1BD48D94C5124BF6B471BF93DDBAF698"/>
  </w:style>
  <w:style w:type="paragraph" w:customStyle="1" w:styleId="FA03B93BF61D4292B888CF0DEC6FE36B">
    <w:name w:val="FA03B93BF61D4292B888CF0DEC6FE36B"/>
  </w:style>
  <w:style w:type="paragraph" w:customStyle="1" w:styleId="9B3B06E553D14A3DB19F0D7DE82B5D2B">
    <w:name w:val="9B3B06E553D14A3DB19F0D7DE82B5D2B"/>
  </w:style>
  <w:style w:type="paragraph" w:customStyle="1" w:styleId="71997986C726447BAB1752ACFD313904">
    <w:name w:val="71997986C726447BAB1752ACFD313904"/>
  </w:style>
  <w:style w:type="paragraph" w:customStyle="1" w:styleId="10A37EB7880349D8A9A194A47BF85386">
    <w:name w:val="10A37EB7880349D8A9A194A47BF85386"/>
  </w:style>
  <w:style w:type="paragraph" w:customStyle="1" w:styleId="891CA2D332F94F58A92E0CCE5FFA1738">
    <w:name w:val="891CA2D332F94F58A92E0CCE5FFA1738"/>
  </w:style>
  <w:style w:type="paragraph" w:customStyle="1" w:styleId="58E31673A6FE49CCA983E2903D09E026">
    <w:name w:val="58E31673A6FE49CCA983E2903D09E026"/>
  </w:style>
  <w:style w:type="paragraph" w:customStyle="1" w:styleId="9E880273D0B24A8289BDD13C760168A7">
    <w:name w:val="9E880273D0B24A8289BDD13C760168A7"/>
  </w:style>
  <w:style w:type="paragraph" w:customStyle="1" w:styleId="53DFEE3ACC0E474F88664CDC5BA64258">
    <w:name w:val="53DFEE3ACC0E474F88664CDC5BA64258"/>
  </w:style>
  <w:style w:type="paragraph" w:customStyle="1" w:styleId="63B83B5B8AFC400C9385B26C6A70A16A">
    <w:name w:val="63B83B5B8AFC400C9385B26C6A70A16A"/>
  </w:style>
  <w:style w:type="paragraph" w:customStyle="1" w:styleId="E26A160E9795471AA719EAB5A00642B1">
    <w:name w:val="E26A160E9795471AA719EAB5A00642B1"/>
  </w:style>
  <w:style w:type="paragraph" w:customStyle="1" w:styleId="B57F30D3FA19480688B5ED33BD468C23">
    <w:name w:val="B57F30D3FA19480688B5ED33BD468C23"/>
  </w:style>
  <w:style w:type="paragraph" w:customStyle="1" w:styleId="6EF80FED80BC44AE948E59AD471D693F">
    <w:name w:val="6EF80FED80BC44AE948E59AD471D693F"/>
  </w:style>
  <w:style w:type="paragraph" w:customStyle="1" w:styleId="9216780C5A1E486C843B1B64EE168405">
    <w:name w:val="9216780C5A1E486C843B1B64EE168405"/>
  </w:style>
  <w:style w:type="paragraph" w:customStyle="1" w:styleId="8A685FA4405D4A708BCF408BAC655A66">
    <w:name w:val="8A685FA4405D4A708BCF408BAC655A66"/>
  </w:style>
  <w:style w:type="paragraph" w:customStyle="1" w:styleId="A9FB61B2A5924D88B65AB1B9191B7B20">
    <w:name w:val="A9FB61B2A5924D88B65AB1B9191B7B20"/>
  </w:style>
  <w:style w:type="paragraph" w:customStyle="1" w:styleId="F5A8B686B78A4E2AB9D7F1C6361D81F5">
    <w:name w:val="F5A8B686B78A4E2AB9D7F1C6361D81F5"/>
  </w:style>
  <w:style w:type="paragraph" w:customStyle="1" w:styleId="AB09D7A2D5B14037A74C238A68537EEB">
    <w:name w:val="AB09D7A2D5B14037A74C238A68537EEB"/>
  </w:style>
  <w:style w:type="paragraph" w:customStyle="1" w:styleId="C6317F80A0384F9DAC3C46CD8EE5C798">
    <w:name w:val="C6317F80A0384F9DAC3C46CD8EE5C798"/>
  </w:style>
  <w:style w:type="paragraph" w:customStyle="1" w:styleId="B0B2CD48EE8547D7AA7AC6B25F4ECC3B">
    <w:name w:val="B0B2CD48EE8547D7AA7AC6B25F4ECC3B"/>
  </w:style>
  <w:style w:type="paragraph" w:customStyle="1" w:styleId="3E28616ECD95421C802D7C332917B685">
    <w:name w:val="3E28616ECD95421C802D7C332917B685"/>
  </w:style>
  <w:style w:type="paragraph" w:customStyle="1" w:styleId="6565B9FB630749749613B6A704974CC3">
    <w:name w:val="6565B9FB630749749613B6A704974CC3"/>
    <w:rsid w:val="003F6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376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Sachet</cp:lastModifiedBy>
  <cp:revision>2</cp:revision>
  <dcterms:created xsi:type="dcterms:W3CDTF">2018-11-15T03:23:00Z</dcterms:created>
  <dcterms:modified xsi:type="dcterms:W3CDTF">2021-07-14T12:12:00Z</dcterms:modified>
  <cp:category/>
</cp:coreProperties>
</file>